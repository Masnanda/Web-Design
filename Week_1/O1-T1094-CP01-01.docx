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double" w:sz="4" w:space="0" w:color="00000A"/>
          <w:left w:val="doub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5" w:type="dxa"/>
        </w:tblCellMar>
        <w:tblLook w:val="04A0" w:firstRow="1" w:lastRow="0" w:firstColumn="1" w:lastColumn="0" w:noHBand="0" w:noVBand="1"/>
      </w:tblPr>
      <w:tblGrid>
        <w:gridCol w:w="6486"/>
        <w:gridCol w:w="3731"/>
      </w:tblGrid>
      <w:tr w:rsidR="00430D85" w14:paraId="4A560377" w14:textId="77777777" w:rsidTr="00430D85">
        <w:trPr>
          <w:cantSplit/>
          <w:trHeight w:val="408"/>
          <w:jc w:val="center"/>
        </w:trPr>
        <w:tc>
          <w:tcPr>
            <w:tcW w:w="6486" w:type="dxa"/>
            <w:tcBorders>
              <w:top w:val="doub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B3CBD1A" w14:textId="77777777" w:rsidR="00430D85" w:rsidRDefault="00430D85">
            <w:pPr>
              <w:suppressAutoHyphens/>
              <w:spacing w:line="276" w:lineRule="auto"/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731" w:type="dxa"/>
            <w:vMerge w:val="restart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tcMar>
              <w:top w:w="0" w:type="dxa"/>
              <w:left w:w="125" w:type="dxa"/>
              <w:bottom w:w="0" w:type="dxa"/>
              <w:right w:w="108" w:type="dxa"/>
            </w:tcMar>
            <w:vAlign w:val="center"/>
            <w:hideMark/>
          </w:tcPr>
          <w:p w14:paraId="242F6C2F" w14:textId="77777777" w:rsidR="00430D85" w:rsidRDefault="00430D85">
            <w:pPr>
              <w:suppressAutoHyphens/>
              <w:spacing w:line="276" w:lineRule="auto"/>
              <w:jc w:val="center"/>
              <w:rPr>
                <w:lang w:val="id-ID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C73751F" wp14:editId="6460FCF4">
                  <wp:extent cx="1371600" cy="10204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D85" w14:paraId="4D38B3B9" w14:textId="77777777" w:rsidTr="00430D85">
        <w:trPr>
          <w:cantSplit/>
          <w:trHeight w:val="474"/>
          <w:jc w:val="center"/>
        </w:trPr>
        <w:tc>
          <w:tcPr>
            <w:tcW w:w="6486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0CFD581" w14:textId="20FF9058" w:rsidR="00430D85" w:rsidRDefault="00430D85">
            <w:pPr>
              <w:suppressAutoHyphens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MOBI6012</w:t>
            </w:r>
            <w:r w:rsidR="008B1F6A">
              <w:rPr>
                <w:rFonts w:ascii="Arial Narrow" w:hAnsi="Arial Narrow" w:cs="Tahoma"/>
                <w:sz w:val="36"/>
              </w:rPr>
              <w:t>001</w:t>
            </w:r>
          </w:p>
          <w:p w14:paraId="203E9792" w14:textId="77777777" w:rsidR="00430D85" w:rsidRDefault="00430D85">
            <w:pPr>
              <w:tabs>
                <w:tab w:val="center" w:pos="4680"/>
                <w:tab w:val="right" w:pos="9360"/>
              </w:tabs>
              <w:suppressAutoHyphens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Web</w:t>
            </w:r>
            <w:r>
              <w:rPr>
                <w:rFonts w:ascii="Arial Narrow" w:hAnsi="Arial Narrow" w:cs="Tahoma"/>
                <w:sz w:val="36"/>
                <w:lang w:val="id-ID"/>
              </w:rPr>
              <w:t xml:space="preserve"> Design</w:t>
            </w:r>
          </w:p>
        </w:tc>
        <w:tc>
          <w:tcPr>
            <w:tcW w:w="0" w:type="auto"/>
            <w:vMerge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vAlign w:val="center"/>
            <w:hideMark/>
          </w:tcPr>
          <w:p w14:paraId="1C49907C" w14:textId="77777777" w:rsidR="00430D85" w:rsidRDefault="00430D85">
            <w:pPr>
              <w:spacing w:line="276" w:lineRule="auto"/>
              <w:rPr>
                <w:lang w:val="id-ID"/>
              </w:rPr>
            </w:pPr>
          </w:p>
        </w:tc>
      </w:tr>
      <w:tr w:rsidR="00430D85" w14:paraId="3B189FD2" w14:textId="77777777" w:rsidTr="00430D85">
        <w:trPr>
          <w:cantSplit/>
          <w:trHeight w:val="690"/>
          <w:jc w:val="center"/>
        </w:trPr>
        <w:tc>
          <w:tcPr>
            <w:tcW w:w="6486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3538F69" w14:textId="77777777" w:rsidR="00430D85" w:rsidRDefault="00430D85">
            <w:pPr>
              <w:suppressAutoHyphens/>
              <w:spacing w:line="276" w:lineRule="auto"/>
              <w:ind w:right="480"/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double" w:sz="4" w:space="0" w:color="00000A"/>
            </w:tcBorders>
            <w:tcMar>
              <w:top w:w="0" w:type="dxa"/>
              <w:left w:w="125" w:type="dxa"/>
              <w:bottom w:w="0" w:type="dxa"/>
              <w:right w:w="108" w:type="dxa"/>
            </w:tcMar>
            <w:vAlign w:val="center"/>
            <w:hideMark/>
          </w:tcPr>
          <w:p w14:paraId="07B16266" w14:textId="77777777" w:rsidR="00430D85" w:rsidRPr="00430D85" w:rsidRDefault="00430D85">
            <w:pPr>
              <w:suppressAutoHyphens/>
              <w:spacing w:line="276" w:lineRule="auto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O1</w:t>
            </w:r>
            <w:r>
              <w:rPr>
                <w:b/>
                <w:sz w:val="20"/>
                <w:lang w:val="id-ID"/>
              </w:rPr>
              <w:t>-</w:t>
            </w:r>
            <w:r>
              <w:rPr>
                <w:b/>
                <w:sz w:val="20"/>
              </w:rPr>
              <w:t>T1094</w:t>
            </w:r>
            <w:r>
              <w:rPr>
                <w:b/>
                <w:sz w:val="20"/>
                <w:lang w:val="id-ID"/>
              </w:rPr>
              <w:t>-</w:t>
            </w:r>
            <w:r>
              <w:rPr>
                <w:b/>
                <w:sz w:val="20"/>
              </w:rPr>
              <w:t>CP01</w:t>
            </w:r>
          </w:p>
        </w:tc>
      </w:tr>
      <w:tr w:rsidR="00430D85" w14:paraId="4EE03D7C" w14:textId="77777777" w:rsidTr="00430D85">
        <w:trPr>
          <w:trHeight w:val="513"/>
          <w:jc w:val="center"/>
        </w:trPr>
        <w:tc>
          <w:tcPr>
            <w:tcW w:w="6486" w:type="dxa"/>
            <w:tcBorders>
              <w:top w:val="single" w:sz="4" w:space="0" w:color="00000A"/>
              <w:left w:val="double" w:sz="4" w:space="0" w:color="00000A"/>
              <w:bottom w:val="double" w:sz="4" w:space="0" w:color="00000A"/>
              <w:right w:val="single" w:sz="4" w:space="0" w:color="00000A"/>
            </w:tcBorders>
            <w:vAlign w:val="center"/>
            <w:hideMark/>
          </w:tcPr>
          <w:p w14:paraId="3AB8210B" w14:textId="15A68B79" w:rsidR="00430D85" w:rsidRPr="00807325" w:rsidRDefault="00430D85">
            <w:pPr>
              <w:tabs>
                <w:tab w:val="center" w:pos="4680"/>
                <w:tab w:val="right" w:pos="9360"/>
              </w:tabs>
              <w:suppressAutoHyphens/>
              <w:spacing w:line="276" w:lineRule="auto"/>
              <w:rPr>
                <w:rFonts w:ascii="Arial" w:hAnsi="Arial" w:cs="Arial"/>
                <w:i/>
                <w:sz w:val="16"/>
                <w:lang w:val="en-ID"/>
              </w:rPr>
            </w:pPr>
            <w:r>
              <w:rPr>
                <w:rFonts w:ascii="Arial" w:hAnsi="Arial" w:cs="Arial"/>
                <w:b/>
                <w:i/>
                <w:sz w:val="18"/>
                <w:lang w:val="id-ID"/>
              </w:rPr>
              <w:t xml:space="preserve">Valid on </w:t>
            </w:r>
            <w:r w:rsidR="00807325">
              <w:rPr>
                <w:rFonts w:ascii="Arial" w:hAnsi="Arial" w:cs="Arial"/>
                <w:i/>
                <w:sz w:val="18"/>
                <w:lang w:val="en-ID"/>
              </w:rPr>
              <w:t>Odd</w:t>
            </w:r>
            <w:r>
              <w:rPr>
                <w:rFonts w:ascii="Arial" w:hAnsi="Arial" w:cs="Arial"/>
                <w:i/>
                <w:sz w:val="18"/>
                <w:lang w:val="id-ID"/>
              </w:rPr>
              <w:t xml:space="preserve"> Semester Year </w:t>
            </w:r>
            <w:r w:rsidR="00807325">
              <w:rPr>
                <w:rFonts w:ascii="Arial" w:hAnsi="Arial" w:cs="Arial"/>
                <w:i/>
                <w:sz w:val="18"/>
                <w:lang w:val="en-ID"/>
              </w:rPr>
              <w:t>20</w:t>
            </w:r>
            <w:r w:rsidR="0063241E">
              <w:rPr>
                <w:rFonts w:ascii="Arial" w:hAnsi="Arial" w:cs="Arial"/>
                <w:i/>
                <w:sz w:val="18"/>
                <w:lang w:val="en-ID"/>
              </w:rPr>
              <w:t>21</w:t>
            </w:r>
            <w:r>
              <w:rPr>
                <w:rFonts w:ascii="Arial" w:hAnsi="Arial" w:cs="Arial"/>
                <w:i/>
                <w:sz w:val="18"/>
                <w:lang w:val="id-ID"/>
              </w:rPr>
              <w:t>/</w:t>
            </w:r>
            <w:r w:rsidR="00807325">
              <w:rPr>
                <w:rFonts w:ascii="Arial" w:hAnsi="Arial" w:cs="Arial"/>
                <w:i/>
                <w:sz w:val="18"/>
                <w:lang w:val="en-ID"/>
              </w:rPr>
              <w:t>20</w:t>
            </w:r>
            <w:r w:rsidR="0063241E">
              <w:rPr>
                <w:rFonts w:ascii="Arial" w:hAnsi="Arial" w:cs="Arial"/>
                <w:i/>
                <w:sz w:val="18"/>
                <w:lang w:val="en-ID"/>
              </w:rPr>
              <w:t>22</w:t>
            </w:r>
          </w:p>
        </w:tc>
        <w:tc>
          <w:tcPr>
            <w:tcW w:w="3731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double" w:sz="4" w:space="0" w:color="00000A"/>
            </w:tcBorders>
            <w:tcMar>
              <w:top w:w="0" w:type="dxa"/>
              <w:left w:w="125" w:type="dxa"/>
              <w:bottom w:w="0" w:type="dxa"/>
              <w:right w:w="108" w:type="dxa"/>
            </w:tcMar>
            <w:vAlign w:val="center"/>
            <w:hideMark/>
          </w:tcPr>
          <w:p w14:paraId="44D87019" w14:textId="77777777" w:rsidR="00430D85" w:rsidRDefault="00430D85">
            <w:pPr>
              <w:tabs>
                <w:tab w:val="center" w:pos="4680"/>
                <w:tab w:val="right" w:pos="9360"/>
              </w:tabs>
              <w:suppressAutoHyphens/>
              <w:spacing w:line="276" w:lineRule="auto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lang w:val="id-ID"/>
              </w:rPr>
              <w:t>Revisi 00</w:t>
            </w:r>
          </w:p>
          <w:p w14:paraId="3E514566" w14:textId="77777777" w:rsidR="00430D85" w:rsidRDefault="00430D85">
            <w:pPr>
              <w:tabs>
                <w:tab w:val="left" w:pos="2302"/>
                <w:tab w:val="center" w:pos="4680"/>
                <w:tab w:val="right" w:pos="9360"/>
              </w:tabs>
              <w:suppressAutoHyphens/>
              <w:spacing w:line="276" w:lineRule="auto"/>
              <w:jc w:val="right"/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  <w:t>Revision 00</w:t>
            </w:r>
          </w:p>
        </w:tc>
      </w:tr>
    </w:tbl>
    <w:p w14:paraId="0BA399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3D4EAF" w14:textId="77777777" w:rsidR="007A1F87" w:rsidRPr="00327B95" w:rsidRDefault="00327B95" w:rsidP="007A1F87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31004107" w14:textId="77777777" w:rsidR="001F48EB" w:rsidRPr="00287CAA" w:rsidRDefault="00147DB2" w:rsidP="007A1F87">
      <w:pPr>
        <w:numPr>
          <w:ilvl w:val="0"/>
          <w:numId w:val="12"/>
        </w:numPr>
        <w:jc w:val="both"/>
        <w:rPr>
          <w:bCs/>
          <w:lang w:val="id-ID"/>
        </w:rPr>
      </w:pPr>
      <w:r>
        <w:t>Explain the HTML</w:t>
      </w:r>
      <w:r w:rsidR="001F48EB">
        <w:t>5 Concept</w:t>
      </w:r>
    </w:p>
    <w:p w14:paraId="71CB7EE2" w14:textId="77777777" w:rsidR="007A1F87" w:rsidRPr="00327B95" w:rsidRDefault="00327B95" w:rsidP="007A1F87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26CFA009" w14:textId="77777777" w:rsidR="007A1F87" w:rsidRPr="00724AEA" w:rsidRDefault="00B52F32" w:rsidP="007A1F87">
      <w:pPr>
        <w:numPr>
          <w:ilvl w:val="0"/>
          <w:numId w:val="7"/>
        </w:numPr>
        <w:tabs>
          <w:tab w:val="clear" w:pos="720"/>
          <w:tab w:val="num" w:pos="-180"/>
        </w:tabs>
        <w:ind w:left="360"/>
        <w:jc w:val="both"/>
        <w:rPr>
          <w:bCs/>
          <w:lang w:val="id-ID"/>
        </w:rPr>
      </w:pPr>
      <w:r>
        <w:rPr>
          <w:bCs/>
        </w:rPr>
        <w:t>Session</w:t>
      </w:r>
      <w:r w:rsidR="003D4FEE">
        <w:rPr>
          <w:bCs/>
        </w:rPr>
        <w:t xml:space="preserve"> </w:t>
      </w:r>
      <w:r w:rsidR="00756C87">
        <w:rPr>
          <w:bCs/>
        </w:rPr>
        <w:t>0</w:t>
      </w:r>
      <w:r w:rsidR="003D4FEE">
        <w:rPr>
          <w:bCs/>
        </w:rPr>
        <w:t xml:space="preserve">1 - </w:t>
      </w:r>
      <w:r w:rsidR="00D6294D">
        <w:t>Introduction to HTML</w:t>
      </w:r>
      <w:r w:rsidR="001F48EB">
        <w:t>5</w:t>
      </w:r>
    </w:p>
    <w:p w14:paraId="063B3D88" w14:textId="77777777" w:rsidR="007A1F87" w:rsidRPr="00876A58" w:rsidRDefault="00327B95" w:rsidP="007A1F87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 Topic</w:t>
      </w:r>
      <w:r w:rsidR="00A973D0">
        <w:rPr>
          <w:rFonts w:ascii="Times New Roman" w:hAnsi="Times New Roman"/>
          <w:color w:val="auto"/>
          <w:sz w:val="24"/>
          <w:szCs w:val="24"/>
        </w:rPr>
        <w:t>s</w:t>
      </w:r>
    </w:p>
    <w:p w14:paraId="29B45017" w14:textId="77777777" w:rsidR="007A1F87" w:rsidRPr="006E1E7A" w:rsidRDefault="00F85A69" w:rsidP="004A23C1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Basic HTML tag</w:t>
      </w:r>
    </w:p>
    <w:p w14:paraId="0571595A" w14:textId="77777777" w:rsidR="007A1F87" w:rsidRPr="00294ACE" w:rsidRDefault="00294ACE" w:rsidP="007A1F87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List</w:t>
      </w:r>
    </w:p>
    <w:p w14:paraId="687D80C0" w14:textId="77777777" w:rsidR="005B66A9" w:rsidRPr="00757C8D" w:rsidRDefault="00757C8D" w:rsidP="005B66A9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t>Image</w:t>
      </w:r>
    </w:p>
    <w:p w14:paraId="31C1224A" w14:textId="77777777" w:rsidR="00757C8D" w:rsidRPr="00890F98" w:rsidRDefault="00757C8D" w:rsidP="005B66A9">
      <w:pPr>
        <w:numPr>
          <w:ilvl w:val="0"/>
          <w:numId w:val="8"/>
        </w:numPr>
        <w:tabs>
          <w:tab w:val="clear" w:pos="720"/>
        </w:tabs>
        <w:ind w:left="360"/>
        <w:jc w:val="both"/>
        <w:rPr>
          <w:bCs/>
          <w:lang w:val="id-ID"/>
        </w:rPr>
      </w:pPr>
      <w:r>
        <w:rPr>
          <w:bCs/>
        </w:rPr>
        <w:t>Viewport</w:t>
      </w:r>
    </w:p>
    <w:p w14:paraId="594D30DF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158B980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43D118D9" w14:textId="77777777"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47B32343" w14:textId="77777777" w:rsidR="00643F75" w:rsidRPr="004B4583" w:rsidRDefault="00643F75" w:rsidP="00643F75">
      <w:pPr>
        <w:rPr>
          <w:lang w:val="id-ID"/>
        </w:rPr>
      </w:pPr>
    </w:p>
    <w:p w14:paraId="3E5C8BE5" w14:textId="77777777" w:rsidR="00BC6DE8" w:rsidRDefault="00396185" w:rsidP="006057B8">
      <w:pPr>
        <w:jc w:val="both"/>
      </w:pPr>
      <w:r w:rsidRPr="00890F87">
        <w:tab/>
      </w:r>
      <w:r w:rsidR="006057B8" w:rsidRPr="00890F87">
        <w:rPr>
          <w:b/>
        </w:rPr>
        <w:t xml:space="preserve">Bluez Bookstore </w:t>
      </w:r>
      <w:r w:rsidR="006057B8" w:rsidRPr="00890F87">
        <w:t xml:space="preserve">is a bookstore that sells all kinds of books. </w:t>
      </w:r>
      <w:r w:rsidR="006057B8" w:rsidRPr="00890F87">
        <w:rPr>
          <w:b/>
        </w:rPr>
        <w:t>Bluez</w:t>
      </w:r>
      <w:r w:rsidR="006057B8" w:rsidRPr="00890F87">
        <w:t xml:space="preserve"> </w:t>
      </w:r>
      <w:r w:rsidR="006057B8" w:rsidRPr="00890F87">
        <w:rPr>
          <w:b/>
        </w:rPr>
        <w:t>Bookstore</w:t>
      </w:r>
      <w:r w:rsidR="006057B8" w:rsidRPr="00890F87">
        <w:t xml:space="preserve"> wants to create a website to sell and promote those kinds of books. As a web developer, you are asked to create a </w:t>
      </w:r>
      <w:r w:rsidR="006057B8" w:rsidRPr="00890F87">
        <w:rPr>
          <w:b/>
        </w:rPr>
        <w:t>Home</w:t>
      </w:r>
      <w:r w:rsidR="006057B8" w:rsidRPr="00890F87">
        <w:t xml:space="preserve"> page from that website that contains</w:t>
      </w:r>
      <w:r w:rsidR="00890F87">
        <w:t xml:space="preserve"> a</w:t>
      </w:r>
      <w:r w:rsidR="006057B8" w:rsidRPr="00890F87">
        <w:t xml:space="preserve"> short description from </w:t>
      </w:r>
      <w:r w:rsidR="006057B8" w:rsidRPr="00890F87">
        <w:rPr>
          <w:b/>
        </w:rPr>
        <w:t>Bluez</w:t>
      </w:r>
      <w:r w:rsidR="006057B8" w:rsidRPr="00890F87">
        <w:t xml:space="preserve"> </w:t>
      </w:r>
      <w:r w:rsidR="006057B8" w:rsidRPr="00890F87">
        <w:rPr>
          <w:b/>
        </w:rPr>
        <w:t>Bookstore</w:t>
      </w:r>
      <w:r w:rsidR="006057B8" w:rsidRPr="00890F87">
        <w:t xml:space="preserve"> and </w:t>
      </w:r>
      <w:r w:rsidR="00890F87" w:rsidRPr="00890F87">
        <w:t>a</w:t>
      </w:r>
      <w:r w:rsidR="006057B8" w:rsidRPr="00890F87">
        <w:t xml:space="preserve"> list of</w:t>
      </w:r>
      <w:r w:rsidR="00890F87" w:rsidRPr="00890F87">
        <w:t xml:space="preserve"> new</w:t>
      </w:r>
      <w:r w:rsidR="006057B8" w:rsidRPr="00890F87">
        <w:t xml:space="preserve"> books</w:t>
      </w:r>
      <w:r w:rsidR="00890F87" w:rsidRPr="00890F87">
        <w:t xml:space="preserve"> published</w:t>
      </w:r>
      <w:r w:rsidR="006057B8" w:rsidRPr="00890F87">
        <w:t xml:space="preserve"> which contain </w:t>
      </w:r>
      <w:r w:rsidR="006057B8" w:rsidRPr="00890F87">
        <w:rPr>
          <w:b/>
        </w:rPr>
        <w:t>title</w:t>
      </w:r>
      <w:r w:rsidR="006057B8" w:rsidRPr="00890F87">
        <w:t xml:space="preserve">, </w:t>
      </w:r>
      <w:r w:rsidR="006057B8" w:rsidRPr="00890F87">
        <w:rPr>
          <w:b/>
        </w:rPr>
        <w:t>picture</w:t>
      </w:r>
      <w:r w:rsidR="006057B8" w:rsidRPr="00890F87">
        <w:t xml:space="preserve">, </w:t>
      </w:r>
      <w:r w:rsidR="006057B8" w:rsidRPr="00890F87">
        <w:rPr>
          <w:b/>
        </w:rPr>
        <w:t>author</w:t>
      </w:r>
      <w:r w:rsidR="006057B8" w:rsidRPr="00890F87">
        <w:t xml:space="preserve">, and </w:t>
      </w:r>
      <w:r w:rsidR="006057B8" w:rsidRPr="00890F87">
        <w:rPr>
          <w:b/>
        </w:rPr>
        <w:t>description</w:t>
      </w:r>
      <w:r w:rsidR="006057B8" w:rsidRPr="00890F87">
        <w:t xml:space="preserve"> from that book.</w:t>
      </w:r>
    </w:p>
    <w:p w14:paraId="7F6F9FC3" w14:textId="77777777" w:rsidR="006057B8" w:rsidRPr="006057B8" w:rsidRDefault="006057B8" w:rsidP="006057B8">
      <w:pPr>
        <w:jc w:val="both"/>
        <w:rPr>
          <w:lang w:val="id-ID"/>
        </w:rPr>
      </w:pPr>
      <w:r w:rsidRPr="00890F87">
        <w:tab/>
        <w:t xml:space="preserve">You can use table for your website structure and for styling or alignment you can use attributes in HTML. Make sure your </w:t>
      </w:r>
      <w:r w:rsidR="00E14BF3">
        <w:t>website</w:t>
      </w:r>
      <w:r w:rsidRPr="00890F87">
        <w:t xml:space="preserve"> can be displayed perfectly in device with </w:t>
      </w:r>
      <w:r w:rsidRPr="00BB3C82">
        <w:rPr>
          <w:b/>
        </w:rPr>
        <w:t>5.1 inch</w:t>
      </w:r>
      <w:r w:rsidRPr="00890F87">
        <w:t xml:space="preserve"> and </w:t>
      </w:r>
      <w:r w:rsidRPr="00BB3C82">
        <w:rPr>
          <w:b/>
        </w:rPr>
        <w:t>480x800 pixel mdpi</w:t>
      </w:r>
      <w:r w:rsidR="00BB3C82">
        <w:t xml:space="preserve"> resolution</w:t>
      </w:r>
      <w:r w:rsidRPr="00890F87">
        <w:t>.</w:t>
      </w:r>
    </w:p>
    <w:p w14:paraId="7850F84B" w14:textId="77777777" w:rsidR="0090066F" w:rsidRDefault="0090066F" w:rsidP="00C415C3">
      <w:pPr>
        <w:jc w:val="center"/>
        <w:rPr>
          <w:lang w:val="id-ID"/>
        </w:rPr>
      </w:pPr>
      <w:r w:rsidRPr="00890F87">
        <w:rPr>
          <w:noProof/>
          <w:lang w:eastAsia="en-US"/>
        </w:rPr>
        <w:lastRenderedPageBreak/>
        <w:drawing>
          <wp:inline distT="0" distB="0" distL="0" distR="0" wp14:anchorId="77D4FC8C" wp14:editId="40E973E1">
            <wp:extent cx="594360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A35" w14:textId="77777777" w:rsidR="0090066F" w:rsidRPr="00890F87" w:rsidRDefault="00043937" w:rsidP="006A7FC1">
      <w:pPr>
        <w:jc w:val="center"/>
        <w:rPr>
          <w:b/>
          <w:i/>
        </w:rPr>
      </w:pPr>
      <w:r w:rsidRPr="00890F87">
        <w:rPr>
          <w:b/>
        </w:rPr>
        <w:t>W</w:t>
      </w:r>
      <w:r w:rsidR="00DE28B5" w:rsidRPr="00890F87">
        <w:rPr>
          <w:b/>
        </w:rPr>
        <w:t>ebsite Bluez Bookstore</w:t>
      </w:r>
      <w:r w:rsidR="00DE28B5" w:rsidRPr="00890F87">
        <w:rPr>
          <w:b/>
          <w:i/>
        </w:rPr>
        <w:t xml:space="preserve"> </w:t>
      </w:r>
      <w:r w:rsidR="00DE28B5" w:rsidRPr="00890F87">
        <w:rPr>
          <w:b/>
        </w:rPr>
        <w:t>1</w:t>
      </w:r>
      <w:r w:rsidR="00EC0CE7" w:rsidRPr="00890F87">
        <w:rPr>
          <w:b/>
        </w:rPr>
        <w:t>.1</w:t>
      </w:r>
      <w:r w:rsidR="00DE28B5" w:rsidRPr="00890F87">
        <w:rPr>
          <w:b/>
          <w:i/>
        </w:rPr>
        <w:t xml:space="preserve"> </w:t>
      </w:r>
      <w:r w:rsidR="00DE28B5" w:rsidRPr="00890F87">
        <w:rPr>
          <w:b/>
        </w:rPr>
        <w:t>(Landscape)</w:t>
      </w:r>
    </w:p>
    <w:p w14:paraId="50F5C1EC" w14:textId="77777777" w:rsidR="00E02221" w:rsidRPr="006A7FC1" w:rsidRDefault="00E02221" w:rsidP="006A7FC1">
      <w:pPr>
        <w:jc w:val="center"/>
        <w:rPr>
          <w:b/>
          <w:i/>
          <w:lang w:val="id-ID"/>
        </w:rPr>
      </w:pPr>
    </w:p>
    <w:p w14:paraId="7F1D5F6F" w14:textId="77777777" w:rsidR="0090066F" w:rsidRDefault="0090066F" w:rsidP="00C415C3">
      <w:pPr>
        <w:jc w:val="center"/>
        <w:rPr>
          <w:lang w:val="id-ID"/>
        </w:rPr>
      </w:pPr>
      <w:r>
        <w:rPr>
          <w:noProof/>
          <w:lang w:eastAsia="en-US"/>
        </w:rPr>
        <w:drawing>
          <wp:inline distT="0" distB="0" distL="0" distR="0" wp14:anchorId="570F63AA" wp14:editId="046F644D">
            <wp:extent cx="5943600" cy="368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A53" w14:textId="77777777" w:rsidR="001B7E63" w:rsidRPr="00DE28B5" w:rsidRDefault="001B7E63" w:rsidP="001B7E63">
      <w:pPr>
        <w:jc w:val="center"/>
        <w:rPr>
          <w:b/>
          <w:i/>
        </w:rPr>
      </w:pPr>
      <w:r w:rsidRPr="006057B8">
        <w:rPr>
          <w:b/>
        </w:rPr>
        <w:t>Website</w:t>
      </w:r>
      <w:r w:rsidRPr="009426A4">
        <w:rPr>
          <w:b/>
        </w:rPr>
        <w:t xml:space="preserve"> Bluez Bookstore </w:t>
      </w:r>
      <w:r w:rsidR="00EC0CE7" w:rsidRPr="009426A4">
        <w:rPr>
          <w:b/>
        </w:rPr>
        <w:t>1.</w:t>
      </w:r>
      <w:r w:rsidR="001A0A7C" w:rsidRPr="009426A4">
        <w:rPr>
          <w:b/>
        </w:rPr>
        <w:t>2</w:t>
      </w:r>
      <w:r>
        <w:rPr>
          <w:b/>
          <w:i/>
        </w:rPr>
        <w:t xml:space="preserve"> </w:t>
      </w:r>
      <w:r w:rsidRPr="00A06CEE">
        <w:rPr>
          <w:b/>
        </w:rPr>
        <w:t>(</w:t>
      </w:r>
      <w:r w:rsidRPr="006057B8">
        <w:rPr>
          <w:b/>
        </w:rPr>
        <w:t>Landscape</w:t>
      </w:r>
      <w:r w:rsidRPr="00A06CEE">
        <w:rPr>
          <w:b/>
        </w:rPr>
        <w:t>)</w:t>
      </w:r>
    </w:p>
    <w:p w14:paraId="39DB7583" w14:textId="77777777" w:rsidR="0090066F" w:rsidRPr="0090066F" w:rsidRDefault="0090066F" w:rsidP="00C415C3">
      <w:pPr>
        <w:jc w:val="center"/>
        <w:rPr>
          <w:lang w:val="id-ID"/>
        </w:rPr>
      </w:pPr>
      <w:r>
        <w:rPr>
          <w:noProof/>
          <w:lang w:eastAsia="en-US"/>
        </w:rPr>
        <w:lastRenderedPageBreak/>
        <w:drawing>
          <wp:inline distT="0" distB="0" distL="0" distR="0" wp14:anchorId="406794E5" wp14:editId="60C7F480">
            <wp:extent cx="5943600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7BF" w14:textId="77777777" w:rsidR="001B7E63" w:rsidRPr="00DE28B5" w:rsidRDefault="001B7E63" w:rsidP="001B7E63">
      <w:pPr>
        <w:jc w:val="center"/>
        <w:rPr>
          <w:b/>
          <w:i/>
        </w:rPr>
      </w:pPr>
      <w:r w:rsidRPr="006057B8">
        <w:rPr>
          <w:b/>
        </w:rPr>
        <w:t>Website</w:t>
      </w:r>
      <w:r w:rsidRPr="009426A4">
        <w:rPr>
          <w:b/>
        </w:rPr>
        <w:t xml:space="preserve"> Bluez Bookstore </w:t>
      </w:r>
      <w:r w:rsidR="00EC0CE7" w:rsidRPr="009426A4">
        <w:rPr>
          <w:b/>
        </w:rPr>
        <w:t>1.</w:t>
      </w:r>
      <w:r w:rsidR="001A0A7C" w:rsidRPr="009426A4">
        <w:rPr>
          <w:b/>
        </w:rPr>
        <w:t>3</w:t>
      </w:r>
      <w:r>
        <w:rPr>
          <w:b/>
          <w:i/>
        </w:rPr>
        <w:t xml:space="preserve"> </w:t>
      </w:r>
      <w:r w:rsidRPr="00A06CEE">
        <w:rPr>
          <w:b/>
        </w:rPr>
        <w:t>(</w:t>
      </w:r>
      <w:r w:rsidRPr="006057B8">
        <w:rPr>
          <w:b/>
        </w:rPr>
        <w:t>Landscape</w:t>
      </w:r>
      <w:r w:rsidRPr="00A06CEE">
        <w:rPr>
          <w:b/>
        </w:rPr>
        <w:t>)</w:t>
      </w:r>
    </w:p>
    <w:p w14:paraId="078DE61C" w14:textId="77777777" w:rsidR="00F86AC5" w:rsidRPr="001B7E63" w:rsidRDefault="00F86AC5" w:rsidP="00C9337D">
      <w:pPr>
        <w:rPr>
          <w:lang w:val="id-ID"/>
        </w:rPr>
      </w:pPr>
    </w:p>
    <w:p w14:paraId="69C16ABB" w14:textId="77777777" w:rsidR="00F86AC5" w:rsidRDefault="00F86AC5" w:rsidP="00C9337D">
      <w:pPr>
        <w:rPr>
          <w:lang w:val="id-ID"/>
        </w:rPr>
      </w:pPr>
      <w:r>
        <w:rPr>
          <w:b/>
          <w:lang w:val="id-ID"/>
        </w:rPr>
        <w:t>References</w:t>
      </w:r>
      <w:r>
        <w:rPr>
          <w:lang w:val="id-ID"/>
        </w:rPr>
        <w:t>:</w:t>
      </w:r>
    </w:p>
    <w:p w14:paraId="3C28685E" w14:textId="77777777" w:rsidR="00F86AC5" w:rsidRPr="00621242" w:rsidRDefault="0063241E" w:rsidP="00F86AC5">
      <w:pPr>
        <w:rPr>
          <w:color w:val="0070C0"/>
          <w:lang w:val="id-ID"/>
        </w:rPr>
      </w:pPr>
      <w:hyperlink r:id="rId12" w:history="1">
        <w:r w:rsidR="00F86AC5" w:rsidRPr="00621242">
          <w:rPr>
            <w:rStyle w:val="Hyperlink"/>
            <w:color w:val="0070C0"/>
            <w:lang w:val="id-ID"/>
          </w:rPr>
          <w:t>http://www.wheatonbible.org/content.aspx?content_id=256436&amp;site_id=10713</w:t>
        </w:r>
      </w:hyperlink>
    </w:p>
    <w:p w14:paraId="7538AF38" w14:textId="77777777" w:rsidR="00F86AC5" w:rsidRPr="00F86AC5" w:rsidRDefault="00F86AC5" w:rsidP="00F86AC5">
      <w:pPr>
        <w:rPr>
          <w:lang w:val="id-ID"/>
        </w:rPr>
      </w:pPr>
    </w:p>
    <w:p w14:paraId="1AA6E5B7" w14:textId="77777777" w:rsidR="00F86AC5" w:rsidRPr="00621242" w:rsidRDefault="0063241E" w:rsidP="00F86AC5">
      <w:pPr>
        <w:rPr>
          <w:color w:val="0070C0"/>
          <w:lang w:val="id-ID"/>
        </w:rPr>
      </w:pPr>
      <w:hyperlink r:id="rId13" w:history="1">
        <w:r w:rsidR="00F86AC5" w:rsidRPr="00621242">
          <w:rPr>
            <w:rStyle w:val="Hyperlink"/>
            <w:color w:val="0070C0"/>
            <w:lang w:val="id-ID"/>
          </w:rPr>
          <w:t>http://www.amazon.com/House-Hades-Heroes-Olympus-Book/dp/1423146727/ref=zg_bsnr_books_3</w:t>
        </w:r>
      </w:hyperlink>
    </w:p>
    <w:p w14:paraId="0FC76664" w14:textId="77777777" w:rsidR="00F86AC5" w:rsidRPr="00621242" w:rsidRDefault="00F86AC5" w:rsidP="00F86AC5">
      <w:pPr>
        <w:rPr>
          <w:color w:val="0070C0"/>
          <w:lang w:val="id-ID"/>
        </w:rPr>
      </w:pPr>
    </w:p>
    <w:p w14:paraId="6FAFB3B0" w14:textId="77777777" w:rsidR="00F86AC5" w:rsidRPr="00621242" w:rsidRDefault="0063241E" w:rsidP="00F86AC5">
      <w:pPr>
        <w:rPr>
          <w:color w:val="0070C0"/>
          <w:lang w:val="id-ID"/>
        </w:rPr>
      </w:pPr>
      <w:hyperlink r:id="rId14" w:history="1">
        <w:r w:rsidR="00F86AC5" w:rsidRPr="00621242">
          <w:rPr>
            <w:rStyle w:val="Hyperlink"/>
            <w:color w:val="0070C0"/>
            <w:lang w:val="id-ID"/>
          </w:rPr>
          <w:t>http://www.amazon.com/The-Royal-Ranger-Rangers-Apprentice/dp/0399163603/ref=pd_sim_b_3</w:t>
        </w:r>
      </w:hyperlink>
    </w:p>
    <w:p w14:paraId="428D4AF8" w14:textId="77777777" w:rsidR="00F86AC5" w:rsidRPr="00621242" w:rsidRDefault="00F86AC5" w:rsidP="00F86AC5">
      <w:pPr>
        <w:rPr>
          <w:color w:val="0070C0"/>
          <w:lang w:val="id-ID"/>
        </w:rPr>
      </w:pPr>
    </w:p>
    <w:p w14:paraId="4181D274" w14:textId="77777777" w:rsidR="00F86AC5" w:rsidRPr="00621242" w:rsidRDefault="0063241E" w:rsidP="00F86AC5">
      <w:pPr>
        <w:rPr>
          <w:color w:val="0070C0"/>
          <w:lang w:val="id-ID"/>
        </w:rPr>
      </w:pPr>
      <w:hyperlink r:id="rId15" w:history="1">
        <w:r w:rsidR="00621242" w:rsidRPr="00621242">
          <w:rPr>
            <w:rStyle w:val="Hyperlink"/>
            <w:color w:val="0070C0"/>
            <w:lang w:val="id-ID"/>
          </w:rPr>
          <w:t>http://www.amazon.com/Definitive-Guide-HTML5-Adam-Freeman/dp/1430239603/ref=sr_1_4?s=books&amp;ie=UTF8&amp;qid=1378419871&amp;sr=1-4&amp;keywords=html5</w:t>
        </w:r>
      </w:hyperlink>
    </w:p>
    <w:sectPr w:rsidR="00F86AC5" w:rsidRPr="00621242" w:rsidSect="005D078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4075D" w14:textId="77777777" w:rsidR="00CF4CF9" w:rsidRDefault="00CF4CF9" w:rsidP="00273E4A">
      <w:r>
        <w:separator/>
      </w:r>
    </w:p>
  </w:endnote>
  <w:endnote w:type="continuationSeparator" w:id="0">
    <w:p w14:paraId="3DD43F30" w14:textId="77777777" w:rsidR="00CF4CF9" w:rsidRDefault="00CF4CF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9A3A" w14:textId="77777777" w:rsidR="005B66A9" w:rsidRDefault="000575E3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2291839" wp14:editId="3D931FC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B9945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"/>
          </w:pict>
        </mc:Fallback>
      </mc:AlternateContent>
    </w:r>
  </w:p>
  <w:p w14:paraId="6C6E80BA" w14:textId="77777777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5A4CF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5A4CF1" w:rsidRPr="000F1EBF">
          <w:rPr>
            <w:sz w:val="22"/>
            <w:szCs w:val="22"/>
            <w:lang w:val="id-ID"/>
          </w:rPr>
          <w:fldChar w:fldCharType="separate"/>
        </w:r>
        <w:r w:rsidR="00346E5A">
          <w:rPr>
            <w:noProof/>
            <w:sz w:val="22"/>
            <w:szCs w:val="22"/>
            <w:lang w:val="id-ID"/>
          </w:rPr>
          <w:t>3</w:t>
        </w:r>
        <w:r w:rsidR="005A4CF1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5A4CF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5A4CF1" w:rsidRPr="000F1EBF">
          <w:rPr>
            <w:sz w:val="22"/>
            <w:szCs w:val="22"/>
            <w:lang w:val="id-ID"/>
          </w:rPr>
          <w:fldChar w:fldCharType="separate"/>
        </w:r>
        <w:r w:rsidR="00346E5A">
          <w:rPr>
            <w:noProof/>
            <w:sz w:val="22"/>
            <w:szCs w:val="22"/>
            <w:lang w:val="id-ID"/>
          </w:rPr>
          <w:t>3</w:t>
        </w:r>
        <w:r w:rsidR="005A4CF1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664D61B8" w14:textId="77777777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5A4CF1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5A4CF1" w:rsidRPr="005F794B">
          <w:rPr>
            <w:i/>
            <w:sz w:val="20"/>
            <w:szCs w:val="20"/>
            <w:lang w:val="id-ID"/>
          </w:rPr>
          <w:fldChar w:fldCharType="separate"/>
        </w:r>
        <w:r w:rsidR="00346E5A">
          <w:rPr>
            <w:i/>
            <w:noProof/>
            <w:sz w:val="20"/>
            <w:szCs w:val="20"/>
            <w:lang w:val="id-ID"/>
          </w:rPr>
          <w:t>3</w:t>
        </w:r>
        <w:r w:rsidR="005A4CF1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5A4CF1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5A4CF1" w:rsidRPr="005F794B">
          <w:rPr>
            <w:i/>
            <w:sz w:val="20"/>
            <w:szCs w:val="20"/>
            <w:lang w:val="id-ID"/>
          </w:rPr>
          <w:fldChar w:fldCharType="separate"/>
        </w:r>
        <w:r w:rsidR="00346E5A">
          <w:rPr>
            <w:i/>
            <w:noProof/>
            <w:sz w:val="20"/>
            <w:szCs w:val="20"/>
            <w:lang w:val="id-ID"/>
          </w:rPr>
          <w:t>3</w:t>
        </w:r>
        <w:r w:rsidR="005A4CF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1AABD5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AA3F" w14:textId="77777777" w:rsidR="005B66A9" w:rsidRDefault="000575E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03692F8" wp14:editId="58B11C1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6439BF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Dxb9Za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5992098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5A4CF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5A4CF1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5A4CF1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5A4CF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5A4CF1" w:rsidRPr="005F794B">
          <w:rPr>
            <w:lang w:val="id-ID"/>
          </w:rPr>
          <w:fldChar w:fldCharType="separate"/>
        </w:r>
        <w:r w:rsidR="000061D6">
          <w:rPr>
            <w:noProof/>
            <w:lang w:val="id-ID"/>
          </w:rPr>
          <w:t>3</w:t>
        </w:r>
        <w:r w:rsidR="005A4CF1" w:rsidRPr="005F794B">
          <w:rPr>
            <w:lang w:val="id-ID"/>
          </w:rPr>
          <w:fldChar w:fldCharType="end"/>
        </w:r>
      </w:sdtContent>
    </w:sdt>
  </w:p>
  <w:p w14:paraId="528372CD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5A4CF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5A4CF1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5A4CF1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5A4CF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5A4CF1" w:rsidRPr="005F794B">
          <w:rPr>
            <w:i/>
            <w:sz w:val="20"/>
            <w:szCs w:val="20"/>
            <w:lang w:val="id-ID"/>
          </w:rPr>
          <w:fldChar w:fldCharType="separate"/>
        </w:r>
        <w:r w:rsidR="000061D6">
          <w:rPr>
            <w:i/>
            <w:noProof/>
            <w:sz w:val="20"/>
            <w:szCs w:val="20"/>
            <w:lang w:val="id-ID"/>
          </w:rPr>
          <w:t>3</w:t>
        </w:r>
        <w:r w:rsidR="005A4CF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7D8139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AE22" w14:textId="77777777" w:rsidR="00CF4CF9" w:rsidRDefault="00CF4CF9" w:rsidP="00273E4A">
      <w:r>
        <w:separator/>
      </w:r>
    </w:p>
  </w:footnote>
  <w:footnote w:type="continuationSeparator" w:id="0">
    <w:p w14:paraId="412E05B5" w14:textId="77777777" w:rsidR="00CF4CF9" w:rsidRDefault="00CF4CF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5D0782" w14:paraId="63A5B343" w14:textId="77777777" w:rsidTr="005D0782">
      <w:tc>
        <w:tcPr>
          <w:tcW w:w="5220" w:type="dxa"/>
        </w:tcPr>
        <w:p w14:paraId="28D99A99" w14:textId="266EA7BE" w:rsidR="005D0782" w:rsidRPr="00E667AE" w:rsidRDefault="00761502" w:rsidP="001C20DC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807325">
            <w:rPr>
              <w:b/>
              <w:sz w:val="20"/>
            </w:rPr>
            <w:t>09</w:t>
          </w:r>
          <w:r>
            <w:rPr>
              <w:b/>
              <w:sz w:val="20"/>
            </w:rPr>
            <w:t>21</w:t>
          </w:r>
        </w:p>
      </w:tc>
      <w:tc>
        <w:tcPr>
          <w:tcW w:w="5220" w:type="dxa"/>
        </w:tcPr>
        <w:p w14:paraId="3F0CA86A" w14:textId="77777777" w:rsidR="005D0782" w:rsidRDefault="005D0782" w:rsidP="00267ADF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430D85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6DAF97D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9A21CAE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59A1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0A48"/>
    <w:multiLevelType w:val="hybridMultilevel"/>
    <w:tmpl w:val="42F8B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E911E9"/>
    <w:multiLevelType w:val="hybridMultilevel"/>
    <w:tmpl w:val="7FAC8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09E"/>
    <w:rsid w:val="000061D6"/>
    <w:rsid w:val="0001324B"/>
    <w:rsid w:val="00020F10"/>
    <w:rsid w:val="00043937"/>
    <w:rsid w:val="000510EB"/>
    <w:rsid w:val="00051154"/>
    <w:rsid w:val="0005123B"/>
    <w:rsid w:val="0005755C"/>
    <w:rsid w:val="000575E3"/>
    <w:rsid w:val="00072DE7"/>
    <w:rsid w:val="000A0C90"/>
    <w:rsid w:val="000A13D9"/>
    <w:rsid w:val="000A23D8"/>
    <w:rsid w:val="000A3F41"/>
    <w:rsid w:val="000A455B"/>
    <w:rsid w:val="000A702B"/>
    <w:rsid w:val="000B69D0"/>
    <w:rsid w:val="000D6F89"/>
    <w:rsid w:val="000F057A"/>
    <w:rsid w:val="000F1EBF"/>
    <w:rsid w:val="000F638D"/>
    <w:rsid w:val="000F7CFC"/>
    <w:rsid w:val="000F7FC6"/>
    <w:rsid w:val="001139E2"/>
    <w:rsid w:val="00122BC2"/>
    <w:rsid w:val="00126822"/>
    <w:rsid w:val="00131527"/>
    <w:rsid w:val="00131DAA"/>
    <w:rsid w:val="001339C4"/>
    <w:rsid w:val="00143EA9"/>
    <w:rsid w:val="001451F7"/>
    <w:rsid w:val="00145C2E"/>
    <w:rsid w:val="00147DB2"/>
    <w:rsid w:val="00150E94"/>
    <w:rsid w:val="0015698F"/>
    <w:rsid w:val="00162AF3"/>
    <w:rsid w:val="0017476A"/>
    <w:rsid w:val="00183F26"/>
    <w:rsid w:val="001920CD"/>
    <w:rsid w:val="001955A6"/>
    <w:rsid w:val="001A0A7C"/>
    <w:rsid w:val="001B3A2E"/>
    <w:rsid w:val="001B7E63"/>
    <w:rsid w:val="001C20DC"/>
    <w:rsid w:val="001D2556"/>
    <w:rsid w:val="001D4810"/>
    <w:rsid w:val="001E3537"/>
    <w:rsid w:val="001E637E"/>
    <w:rsid w:val="001F48EB"/>
    <w:rsid w:val="001F64B6"/>
    <w:rsid w:val="00211187"/>
    <w:rsid w:val="00224780"/>
    <w:rsid w:val="00233D2A"/>
    <w:rsid w:val="00235C36"/>
    <w:rsid w:val="002376FA"/>
    <w:rsid w:val="00246AB0"/>
    <w:rsid w:val="00247D10"/>
    <w:rsid w:val="002525F3"/>
    <w:rsid w:val="00261DAA"/>
    <w:rsid w:val="00267ADF"/>
    <w:rsid w:val="00273E4A"/>
    <w:rsid w:val="00281799"/>
    <w:rsid w:val="002841B3"/>
    <w:rsid w:val="00294ACE"/>
    <w:rsid w:val="002956DC"/>
    <w:rsid w:val="00296DA6"/>
    <w:rsid w:val="002A07C0"/>
    <w:rsid w:val="002A138B"/>
    <w:rsid w:val="002A2328"/>
    <w:rsid w:val="002A5DB7"/>
    <w:rsid w:val="002A66E0"/>
    <w:rsid w:val="002B00F2"/>
    <w:rsid w:val="002B7CDD"/>
    <w:rsid w:val="002C3AC5"/>
    <w:rsid w:val="002C7FC0"/>
    <w:rsid w:val="002D1472"/>
    <w:rsid w:val="002D3EA1"/>
    <w:rsid w:val="002D7F31"/>
    <w:rsid w:val="002E042E"/>
    <w:rsid w:val="002E3324"/>
    <w:rsid w:val="002F4661"/>
    <w:rsid w:val="002F7BF1"/>
    <w:rsid w:val="003002A2"/>
    <w:rsid w:val="00305136"/>
    <w:rsid w:val="003054E4"/>
    <w:rsid w:val="00320121"/>
    <w:rsid w:val="00320C87"/>
    <w:rsid w:val="00321362"/>
    <w:rsid w:val="00321C34"/>
    <w:rsid w:val="00323347"/>
    <w:rsid w:val="00327B95"/>
    <w:rsid w:val="003432E6"/>
    <w:rsid w:val="003439D3"/>
    <w:rsid w:val="00346E5A"/>
    <w:rsid w:val="0036669F"/>
    <w:rsid w:val="00366844"/>
    <w:rsid w:val="0037553B"/>
    <w:rsid w:val="00384C7B"/>
    <w:rsid w:val="00387D06"/>
    <w:rsid w:val="00392FB3"/>
    <w:rsid w:val="00396185"/>
    <w:rsid w:val="00397694"/>
    <w:rsid w:val="003A1788"/>
    <w:rsid w:val="003B0C72"/>
    <w:rsid w:val="003B1D05"/>
    <w:rsid w:val="003B27CC"/>
    <w:rsid w:val="003B5F57"/>
    <w:rsid w:val="003B5F77"/>
    <w:rsid w:val="003B6704"/>
    <w:rsid w:val="003C0A29"/>
    <w:rsid w:val="003C1CE6"/>
    <w:rsid w:val="003D1397"/>
    <w:rsid w:val="003D4FEE"/>
    <w:rsid w:val="003D7084"/>
    <w:rsid w:val="003F71D2"/>
    <w:rsid w:val="004074A1"/>
    <w:rsid w:val="00422134"/>
    <w:rsid w:val="00425AFE"/>
    <w:rsid w:val="00430D85"/>
    <w:rsid w:val="00433720"/>
    <w:rsid w:val="00434FFC"/>
    <w:rsid w:val="00446550"/>
    <w:rsid w:val="00446D31"/>
    <w:rsid w:val="00446D44"/>
    <w:rsid w:val="0045325D"/>
    <w:rsid w:val="00462560"/>
    <w:rsid w:val="00470964"/>
    <w:rsid w:val="004716A8"/>
    <w:rsid w:val="00494E4C"/>
    <w:rsid w:val="004A23C1"/>
    <w:rsid w:val="004A397C"/>
    <w:rsid w:val="004B4583"/>
    <w:rsid w:val="004B47B5"/>
    <w:rsid w:val="004B6AFE"/>
    <w:rsid w:val="004C0F0C"/>
    <w:rsid w:val="004D176C"/>
    <w:rsid w:val="004E7352"/>
    <w:rsid w:val="004E7F1B"/>
    <w:rsid w:val="00520E03"/>
    <w:rsid w:val="0053013B"/>
    <w:rsid w:val="005314B7"/>
    <w:rsid w:val="00535DA7"/>
    <w:rsid w:val="005447D7"/>
    <w:rsid w:val="00546095"/>
    <w:rsid w:val="0055410B"/>
    <w:rsid w:val="00556E41"/>
    <w:rsid w:val="00571B72"/>
    <w:rsid w:val="005760DF"/>
    <w:rsid w:val="00582417"/>
    <w:rsid w:val="00582E4C"/>
    <w:rsid w:val="005A072D"/>
    <w:rsid w:val="005A0E29"/>
    <w:rsid w:val="005A32DD"/>
    <w:rsid w:val="005A4CF1"/>
    <w:rsid w:val="005B07D4"/>
    <w:rsid w:val="005B3392"/>
    <w:rsid w:val="005B424A"/>
    <w:rsid w:val="005B66A9"/>
    <w:rsid w:val="005C156C"/>
    <w:rsid w:val="005C19B6"/>
    <w:rsid w:val="005D0782"/>
    <w:rsid w:val="005D2298"/>
    <w:rsid w:val="005E0657"/>
    <w:rsid w:val="005E0B12"/>
    <w:rsid w:val="005F794B"/>
    <w:rsid w:val="0060201C"/>
    <w:rsid w:val="0060486C"/>
    <w:rsid w:val="006057B8"/>
    <w:rsid w:val="00612709"/>
    <w:rsid w:val="00621242"/>
    <w:rsid w:val="00624116"/>
    <w:rsid w:val="0063241E"/>
    <w:rsid w:val="00635EE5"/>
    <w:rsid w:val="00643F75"/>
    <w:rsid w:val="006815AF"/>
    <w:rsid w:val="006A7FC1"/>
    <w:rsid w:val="006D36BC"/>
    <w:rsid w:val="006F4D80"/>
    <w:rsid w:val="00701ECA"/>
    <w:rsid w:val="00717F03"/>
    <w:rsid w:val="00720962"/>
    <w:rsid w:val="0072245D"/>
    <w:rsid w:val="00722A1D"/>
    <w:rsid w:val="00736973"/>
    <w:rsid w:val="00737595"/>
    <w:rsid w:val="00756C87"/>
    <w:rsid w:val="00757C8D"/>
    <w:rsid w:val="00761502"/>
    <w:rsid w:val="00767E6C"/>
    <w:rsid w:val="0077538F"/>
    <w:rsid w:val="00787247"/>
    <w:rsid w:val="00793E6A"/>
    <w:rsid w:val="007A0523"/>
    <w:rsid w:val="007A1F87"/>
    <w:rsid w:val="007B5A6A"/>
    <w:rsid w:val="007B7FBB"/>
    <w:rsid w:val="007C1C37"/>
    <w:rsid w:val="007D5542"/>
    <w:rsid w:val="007E0D75"/>
    <w:rsid w:val="007E0EE7"/>
    <w:rsid w:val="007E2729"/>
    <w:rsid w:val="00807325"/>
    <w:rsid w:val="00810737"/>
    <w:rsid w:val="00811C48"/>
    <w:rsid w:val="00813878"/>
    <w:rsid w:val="0083459F"/>
    <w:rsid w:val="00835B65"/>
    <w:rsid w:val="0083780E"/>
    <w:rsid w:val="00846F15"/>
    <w:rsid w:val="008674E6"/>
    <w:rsid w:val="00876001"/>
    <w:rsid w:val="00876A58"/>
    <w:rsid w:val="00890F87"/>
    <w:rsid w:val="00890F98"/>
    <w:rsid w:val="00894072"/>
    <w:rsid w:val="00895599"/>
    <w:rsid w:val="00895B8D"/>
    <w:rsid w:val="0089675A"/>
    <w:rsid w:val="008A1F23"/>
    <w:rsid w:val="008B1F6A"/>
    <w:rsid w:val="008B212E"/>
    <w:rsid w:val="008B7541"/>
    <w:rsid w:val="008C0772"/>
    <w:rsid w:val="008C1A4A"/>
    <w:rsid w:val="008C350F"/>
    <w:rsid w:val="008D411F"/>
    <w:rsid w:val="008E3B03"/>
    <w:rsid w:val="008E7C3C"/>
    <w:rsid w:val="0090066F"/>
    <w:rsid w:val="00900E6F"/>
    <w:rsid w:val="009010C1"/>
    <w:rsid w:val="0090372F"/>
    <w:rsid w:val="00924248"/>
    <w:rsid w:val="00927AE7"/>
    <w:rsid w:val="00932B6E"/>
    <w:rsid w:val="0093677F"/>
    <w:rsid w:val="00937B93"/>
    <w:rsid w:val="009426A4"/>
    <w:rsid w:val="00944ADA"/>
    <w:rsid w:val="009568C5"/>
    <w:rsid w:val="00961A2D"/>
    <w:rsid w:val="0097243E"/>
    <w:rsid w:val="00973849"/>
    <w:rsid w:val="009832E4"/>
    <w:rsid w:val="009A2464"/>
    <w:rsid w:val="009A3737"/>
    <w:rsid w:val="009C4457"/>
    <w:rsid w:val="009D30AF"/>
    <w:rsid w:val="009E29D9"/>
    <w:rsid w:val="009F39AC"/>
    <w:rsid w:val="00A06CEE"/>
    <w:rsid w:val="00A1473C"/>
    <w:rsid w:val="00A167CC"/>
    <w:rsid w:val="00A300F9"/>
    <w:rsid w:val="00A32343"/>
    <w:rsid w:val="00A337BF"/>
    <w:rsid w:val="00A409A0"/>
    <w:rsid w:val="00A45AED"/>
    <w:rsid w:val="00A46082"/>
    <w:rsid w:val="00A50AF3"/>
    <w:rsid w:val="00A52AB7"/>
    <w:rsid w:val="00A53D38"/>
    <w:rsid w:val="00A552D5"/>
    <w:rsid w:val="00A6720D"/>
    <w:rsid w:val="00A7640C"/>
    <w:rsid w:val="00A83507"/>
    <w:rsid w:val="00A973D0"/>
    <w:rsid w:val="00AA0304"/>
    <w:rsid w:val="00AA0CDC"/>
    <w:rsid w:val="00AA1407"/>
    <w:rsid w:val="00AB0E0A"/>
    <w:rsid w:val="00AB3454"/>
    <w:rsid w:val="00AB42BB"/>
    <w:rsid w:val="00AC0C63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B01899"/>
    <w:rsid w:val="00B04C4C"/>
    <w:rsid w:val="00B05F0D"/>
    <w:rsid w:val="00B212C7"/>
    <w:rsid w:val="00B25A20"/>
    <w:rsid w:val="00B342F9"/>
    <w:rsid w:val="00B36969"/>
    <w:rsid w:val="00B440FB"/>
    <w:rsid w:val="00B4674F"/>
    <w:rsid w:val="00B517FB"/>
    <w:rsid w:val="00B52F32"/>
    <w:rsid w:val="00B64433"/>
    <w:rsid w:val="00B7140C"/>
    <w:rsid w:val="00B73C49"/>
    <w:rsid w:val="00B81979"/>
    <w:rsid w:val="00B948DA"/>
    <w:rsid w:val="00B9609E"/>
    <w:rsid w:val="00B97CEB"/>
    <w:rsid w:val="00BA0F93"/>
    <w:rsid w:val="00BA1F28"/>
    <w:rsid w:val="00BB07ED"/>
    <w:rsid w:val="00BB3C82"/>
    <w:rsid w:val="00BC0164"/>
    <w:rsid w:val="00BC6DE8"/>
    <w:rsid w:val="00BD7FE0"/>
    <w:rsid w:val="00BE0705"/>
    <w:rsid w:val="00BE56E4"/>
    <w:rsid w:val="00BE6E64"/>
    <w:rsid w:val="00BF0C94"/>
    <w:rsid w:val="00BF1220"/>
    <w:rsid w:val="00BF2997"/>
    <w:rsid w:val="00BF3265"/>
    <w:rsid w:val="00BF726E"/>
    <w:rsid w:val="00BF7C45"/>
    <w:rsid w:val="00C05155"/>
    <w:rsid w:val="00C415C3"/>
    <w:rsid w:val="00C41DBE"/>
    <w:rsid w:val="00C43BDB"/>
    <w:rsid w:val="00C44051"/>
    <w:rsid w:val="00C45785"/>
    <w:rsid w:val="00C525FC"/>
    <w:rsid w:val="00C567B3"/>
    <w:rsid w:val="00C56C03"/>
    <w:rsid w:val="00C5770E"/>
    <w:rsid w:val="00C57A8A"/>
    <w:rsid w:val="00C57FE8"/>
    <w:rsid w:val="00C6549A"/>
    <w:rsid w:val="00C8198A"/>
    <w:rsid w:val="00C82572"/>
    <w:rsid w:val="00C8483C"/>
    <w:rsid w:val="00C84AED"/>
    <w:rsid w:val="00C915BF"/>
    <w:rsid w:val="00C932C2"/>
    <w:rsid w:val="00C9337D"/>
    <w:rsid w:val="00C93D73"/>
    <w:rsid w:val="00CA6E29"/>
    <w:rsid w:val="00CC0A5C"/>
    <w:rsid w:val="00CC2E15"/>
    <w:rsid w:val="00CD64BC"/>
    <w:rsid w:val="00CE614B"/>
    <w:rsid w:val="00CF11B0"/>
    <w:rsid w:val="00CF3FEE"/>
    <w:rsid w:val="00CF4CF9"/>
    <w:rsid w:val="00D1450B"/>
    <w:rsid w:val="00D20CF5"/>
    <w:rsid w:val="00D30822"/>
    <w:rsid w:val="00D3685C"/>
    <w:rsid w:val="00D37E0D"/>
    <w:rsid w:val="00D478FC"/>
    <w:rsid w:val="00D52CFC"/>
    <w:rsid w:val="00D60A6D"/>
    <w:rsid w:val="00D6202F"/>
    <w:rsid w:val="00D6294D"/>
    <w:rsid w:val="00D67439"/>
    <w:rsid w:val="00D67DFC"/>
    <w:rsid w:val="00D767FB"/>
    <w:rsid w:val="00D82929"/>
    <w:rsid w:val="00D95848"/>
    <w:rsid w:val="00DA10AE"/>
    <w:rsid w:val="00DB0A75"/>
    <w:rsid w:val="00DC129C"/>
    <w:rsid w:val="00DC4B9D"/>
    <w:rsid w:val="00DC5ECC"/>
    <w:rsid w:val="00DC700A"/>
    <w:rsid w:val="00DE28B5"/>
    <w:rsid w:val="00DE2FA6"/>
    <w:rsid w:val="00DF217C"/>
    <w:rsid w:val="00DF224B"/>
    <w:rsid w:val="00DF3AC4"/>
    <w:rsid w:val="00DF59E4"/>
    <w:rsid w:val="00E00138"/>
    <w:rsid w:val="00E02221"/>
    <w:rsid w:val="00E0375C"/>
    <w:rsid w:val="00E03DA9"/>
    <w:rsid w:val="00E047D9"/>
    <w:rsid w:val="00E14BF3"/>
    <w:rsid w:val="00E335DA"/>
    <w:rsid w:val="00E36B77"/>
    <w:rsid w:val="00E36EA8"/>
    <w:rsid w:val="00E502A7"/>
    <w:rsid w:val="00E51EC4"/>
    <w:rsid w:val="00E52FFB"/>
    <w:rsid w:val="00E57E75"/>
    <w:rsid w:val="00E642BF"/>
    <w:rsid w:val="00E64715"/>
    <w:rsid w:val="00E660C4"/>
    <w:rsid w:val="00E667AE"/>
    <w:rsid w:val="00E917B3"/>
    <w:rsid w:val="00E95F7F"/>
    <w:rsid w:val="00EB5190"/>
    <w:rsid w:val="00EC0CE7"/>
    <w:rsid w:val="00EC1B72"/>
    <w:rsid w:val="00ED5890"/>
    <w:rsid w:val="00EE1609"/>
    <w:rsid w:val="00EE6311"/>
    <w:rsid w:val="00EF17AC"/>
    <w:rsid w:val="00EF5DC2"/>
    <w:rsid w:val="00F07BEE"/>
    <w:rsid w:val="00F14971"/>
    <w:rsid w:val="00F22A92"/>
    <w:rsid w:val="00F36E33"/>
    <w:rsid w:val="00F416D1"/>
    <w:rsid w:val="00F47D25"/>
    <w:rsid w:val="00F53807"/>
    <w:rsid w:val="00F712CE"/>
    <w:rsid w:val="00F71F5B"/>
    <w:rsid w:val="00F80742"/>
    <w:rsid w:val="00F82A3C"/>
    <w:rsid w:val="00F85A69"/>
    <w:rsid w:val="00F86AC5"/>
    <w:rsid w:val="00F955DA"/>
    <w:rsid w:val="00F95B38"/>
    <w:rsid w:val="00F95C6D"/>
    <w:rsid w:val="00F9759D"/>
    <w:rsid w:val="00FA41A2"/>
    <w:rsid w:val="00FB5C95"/>
    <w:rsid w:val="00FC245F"/>
    <w:rsid w:val="00FD2E6C"/>
    <w:rsid w:val="00FF3E04"/>
    <w:rsid w:val="00FF4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A6F1DDD"/>
  <w15:docId w15:val="{9F22B828-3319-4ACB-BD08-E8EC75A7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37D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mazon.com/House-Hades-Heroes-Olympus-Book/dp/1423146727/ref=zg_bsnr_books_3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heatonbible.org/content.aspx?content_id=256436&amp;site_id=1071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amazon.com/Definitive-Guide-HTML5-Adam-Freeman/dp/1430239603/ref=sr_1_4?s=books&amp;ie=UTF8&amp;qid=1378419871&amp;sr=1-4&amp;keywords=html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mazon.com/The-Royal-Ranger-Rangers-Apprentice/dp/0399163603/ref=pd_sim_b_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97A60-4888-43E6-AFB6-F66E556B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Hubert Michael Sanyoto</cp:lastModifiedBy>
  <cp:revision>14</cp:revision>
  <cp:lastPrinted>2014-09-12T09:07:00Z</cp:lastPrinted>
  <dcterms:created xsi:type="dcterms:W3CDTF">2015-09-08T04:52:00Z</dcterms:created>
  <dcterms:modified xsi:type="dcterms:W3CDTF">2021-09-14T08:16:00Z</dcterms:modified>
</cp:coreProperties>
</file>